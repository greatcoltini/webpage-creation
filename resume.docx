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135C6430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767E2CDF" w14:textId="2FA44070" w:rsidR="006D409C" w:rsidRDefault="00CB2FC8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9C7E4D" wp14:editId="76DB8810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2453640</wp:posOffset>
                      </wp:positionV>
                      <wp:extent cx="3398520" cy="18288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852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4B5CB8" w14:textId="40E253B8" w:rsidR="00FB67B7" w:rsidRPr="00FB67B7" w:rsidRDefault="00FB67B7" w:rsidP="00FB67B7">
                                  <w:pPr>
                                    <w:pStyle w:val="Subtitle"/>
                                    <w:rPr>
                                      <w:color w:val="000000" w:themeColor="text1"/>
                                      <w:spacing w:val="0"/>
                                      <w:w w:val="37"/>
                                      <w:sz w:val="72"/>
                                      <w:szCs w:val="72"/>
                                      <w:lang w:val="en-CA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B67B7">
                                    <w:rPr>
                                      <w:color w:val="000000" w:themeColor="text1"/>
                                      <w:spacing w:val="0"/>
                                      <w:w w:val="37"/>
                                      <w:sz w:val="72"/>
                                      <w:szCs w:val="72"/>
                                      <w:lang w:val="en-CA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Assistant Water Treatment Operator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9C7E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18pt;margin-top:193.2pt;width:267.6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" filled="f" stroked="f">
                      <v:textbox style="mso-fit-shape-to-text:t">
                        <w:txbxContent>
                          <w:p w14:paraId="7F4B5CB8" w14:textId="40E253B8" w:rsidR="00FB67B7" w:rsidRPr="00FB67B7" w:rsidRDefault="00FB67B7" w:rsidP="00FB67B7">
                            <w:pPr>
                              <w:pStyle w:val="Subtitle"/>
                              <w:rPr>
                                <w:color w:val="000000" w:themeColor="text1"/>
                                <w:spacing w:val="0"/>
                                <w:w w:val="37"/>
                                <w:sz w:val="72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67B7">
                              <w:rPr>
                                <w:color w:val="000000" w:themeColor="text1"/>
                                <w:spacing w:val="0"/>
                                <w:w w:val="37"/>
                                <w:sz w:val="72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Assistant Water Treatment Operator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A2B183" wp14:editId="0CC2412E">
                      <wp:simplePos x="0" y="0"/>
                      <wp:positionH relativeFrom="column">
                        <wp:posOffset>-327660</wp:posOffset>
                      </wp:positionH>
                      <wp:positionV relativeFrom="page">
                        <wp:posOffset>1423035</wp:posOffset>
                      </wp:positionV>
                      <wp:extent cx="3566160" cy="1318895"/>
                      <wp:effectExtent l="0" t="0" r="0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6160" cy="1318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CBDDAA" w14:textId="05E776C2" w:rsidR="00CB2FC8" w:rsidRPr="00CB2FC8" w:rsidRDefault="00CB2FC8" w:rsidP="00CB2FC8">
                                  <w:pPr>
                                    <w:pStyle w:val="Title"/>
                                    <w:rPr>
                                      <w:b/>
                                      <w:caps w:val="0"/>
                                      <w:color w:val="000000" w:themeColor="text1"/>
                                      <w:spacing w:val="0"/>
                                      <w:szCs w:val="72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aps w:val="0"/>
                                      <w:color w:val="000000" w:themeColor="text1"/>
                                      <w:spacing w:val="0"/>
                                      <w:szCs w:val="72"/>
                                      <w:lang w:val="en-CA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COLTON DONKERSGOED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2B183" id="Text Box 1" o:spid="_x0000_s1027" type="#_x0000_t202" style="position:absolute;left:0;text-align:left;margin-left:-25.8pt;margin-top:112.05pt;width:280.8pt;height:10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" filled="f" stroked="f">
                      <v:textbox style="mso-fit-shape-to-text:t">
                        <w:txbxContent>
                          <w:p w14:paraId="3FCBDDAA" w14:textId="05E776C2" w:rsidR="00CB2FC8" w:rsidRPr="00CB2FC8" w:rsidRDefault="00CB2FC8" w:rsidP="00CB2FC8">
                            <w:pPr>
                              <w:pStyle w:val="Title"/>
                              <w:rPr>
                                <w:b/>
                                <w:caps w:val="0"/>
                                <w:color w:val="000000" w:themeColor="text1"/>
                                <w:spacing w:val="0"/>
                                <w:szCs w:val="72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000000" w:themeColor="text1"/>
                                <w:spacing w:val="0"/>
                                <w:szCs w:val="72"/>
                                <w:lang w:val="en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COLTON DONKERSGOED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833C0B" w:themeFill="accent2" w:themeFillShade="80"/>
          </w:tcPr>
          <w:p w14:paraId="618C4BB7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833C0B" w:themeFill="accent2" w:themeFillShade="80"/>
            <w:vAlign w:val="center"/>
          </w:tcPr>
          <w:sdt>
            <w:sdtPr>
              <w:id w:val="1049110328"/>
              <w:placeholder>
                <w:docPart w:val="EBB733C5018945E3B67A7A21E0F89917"/>
              </w:placeholder>
              <w:temporary/>
              <w:showingPlcHdr/>
              <w15:appearance w15:val="hidden"/>
            </w:sdtPr>
            <w:sdtContent>
              <w:p w14:paraId="5E418A1D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784C72DD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A7C3D42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6B46F32D" w14:textId="0F4CFF2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3ADF95" wp14:editId="71A03157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9F7A02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4546A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3ADF95" id="Right Triangle 3" o:sp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d0181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59F7A02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1BEBFC43" w14:textId="1A35CA64" w:rsidR="006D409C" w:rsidRPr="00036450" w:rsidRDefault="00B668A0" w:rsidP="00776643">
            <w:pPr>
              <w:rPr>
                <w:b/>
              </w:rPr>
            </w:pPr>
            <w:r>
              <w:rPr>
                <w:b/>
              </w:rPr>
              <w:t>UNIVERSITY OF TORONTO</w:t>
            </w:r>
          </w:p>
          <w:p w14:paraId="47395401" w14:textId="1804CE3A" w:rsidR="006D409C" w:rsidRPr="00036450" w:rsidRDefault="00FB6A41" w:rsidP="00776643">
            <w:pPr>
              <w:pStyle w:val="Date"/>
            </w:pPr>
            <w:r>
              <w:t>2021</w:t>
            </w:r>
          </w:p>
          <w:p w14:paraId="4AA6101A" w14:textId="5728D2D9" w:rsidR="006D409C" w:rsidRPr="00D83C1E" w:rsidRDefault="00E40028" w:rsidP="00E4002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18"/>
                <w:szCs w:val="20"/>
              </w:rPr>
            </w:pPr>
            <w:r w:rsidRPr="00D83C1E">
              <w:rPr>
                <w:b/>
                <w:bCs/>
                <w:sz w:val="18"/>
                <w:szCs w:val="20"/>
              </w:rPr>
              <w:t>University of Toronto Scholar</w:t>
            </w:r>
          </w:p>
          <w:p w14:paraId="542DAE5D" w14:textId="3A3DC62E" w:rsidR="00E40028" w:rsidRPr="00D83C1E" w:rsidRDefault="00E40028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D83C1E">
              <w:rPr>
                <w:sz w:val="18"/>
                <w:szCs w:val="20"/>
              </w:rPr>
              <w:t>Mathematics – Linear Algebra, Proofs, Complex Geometry</w:t>
            </w:r>
          </w:p>
          <w:p w14:paraId="6EE8A907" w14:textId="72834698" w:rsidR="00E40028" w:rsidRPr="00D83C1E" w:rsidRDefault="00E40028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D83C1E">
              <w:rPr>
                <w:sz w:val="18"/>
                <w:szCs w:val="20"/>
              </w:rPr>
              <w:t>Computer Science – Java, C, Python</w:t>
            </w:r>
            <w:r w:rsidR="00941392">
              <w:rPr>
                <w:sz w:val="18"/>
                <w:szCs w:val="20"/>
              </w:rPr>
              <w:t>, Assembly</w:t>
            </w:r>
          </w:p>
          <w:p w14:paraId="50450E94" w14:textId="041424FA" w:rsidR="00E40028" w:rsidRPr="00D83C1E" w:rsidRDefault="00E40028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D83C1E">
              <w:rPr>
                <w:sz w:val="18"/>
                <w:szCs w:val="20"/>
              </w:rPr>
              <w:t>Psychology – Abnormal Psych, Psychology and the Law</w:t>
            </w:r>
            <w:r w:rsidR="0082610E">
              <w:rPr>
                <w:sz w:val="18"/>
                <w:szCs w:val="20"/>
              </w:rPr>
              <w:t>, Cognitive Disorders</w:t>
            </w:r>
          </w:p>
          <w:p w14:paraId="5FC49055" w14:textId="6E74152C" w:rsidR="006D409C" w:rsidRPr="00036450" w:rsidRDefault="00B668A0" w:rsidP="00776643">
            <w:pPr>
              <w:rPr>
                <w:b/>
              </w:rPr>
            </w:pPr>
            <w:r>
              <w:rPr>
                <w:b/>
              </w:rPr>
              <w:t>STRATFORD CENTRAL SECONDARY SCHOOL</w:t>
            </w:r>
          </w:p>
          <w:p w14:paraId="12E1F362" w14:textId="6C9292E3" w:rsidR="006D409C" w:rsidRPr="00036450" w:rsidRDefault="00C9239A" w:rsidP="00776643">
            <w:pPr>
              <w:pStyle w:val="Date"/>
            </w:pPr>
            <w:r>
              <w:t>2012</w:t>
            </w:r>
            <w:r w:rsidR="006D409C" w:rsidRPr="00036450">
              <w:t xml:space="preserve"> </w:t>
            </w:r>
            <w:r w:rsidR="00E40028">
              <w:t>–</w:t>
            </w:r>
            <w:r w:rsidR="006D409C" w:rsidRPr="00036450">
              <w:t xml:space="preserve"> </w:t>
            </w:r>
            <w:r>
              <w:t>2016</w:t>
            </w:r>
          </w:p>
          <w:p w14:paraId="1A394003" w14:textId="7AE75F34" w:rsidR="006D409C" w:rsidRPr="00DF50E4" w:rsidRDefault="00E40028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DF50E4">
              <w:rPr>
                <w:sz w:val="18"/>
                <w:szCs w:val="20"/>
              </w:rPr>
              <w:t>Advanced Functions, Calculus, Physics, Chemistry, Biology, Computer Science</w:t>
            </w:r>
          </w:p>
          <w:p w14:paraId="193C3CCA" w14:textId="38561B26" w:rsidR="00DF50E4" w:rsidRPr="00DF50E4" w:rsidRDefault="00DF50E4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 w:rsidRPr="00DF50E4">
              <w:rPr>
                <w:sz w:val="18"/>
                <w:szCs w:val="20"/>
              </w:rPr>
              <w:t>Participated in extra-curricular presentations and annual math contests (i.e. the Gauss contest)</w:t>
            </w:r>
          </w:p>
          <w:p w14:paraId="5A89E589" w14:textId="77777777" w:rsidR="00E40028" w:rsidRDefault="00E40028" w:rsidP="00E40028">
            <w:pPr>
              <w:rPr>
                <w:b/>
                <w:bCs/>
              </w:rPr>
            </w:pPr>
            <w:r>
              <w:rPr>
                <w:b/>
                <w:bCs/>
              </w:rPr>
              <w:t>WATER TREATMENT LICENSING</w:t>
            </w:r>
          </w:p>
          <w:p w14:paraId="0B17FFE6" w14:textId="2811CD13" w:rsidR="00E40028" w:rsidRDefault="00E40028" w:rsidP="00E4002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2021 – Present</w:t>
            </w:r>
          </w:p>
          <w:p w14:paraId="743986FD" w14:textId="0B8AD41E" w:rsidR="00E40028" w:rsidRDefault="00E40028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OIT in Water Treatment, Water Distribution, Wastewater Treatment, Wastewater Collection [91%]</w:t>
            </w:r>
          </w:p>
          <w:p w14:paraId="67F829B6" w14:textId="20C7A907" w:rsidR="003F554F" w:rsidRDefault="003F554F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Level I Water Treatment Certification, Water Distribution and Supply</w:t>
            </w:r>
          </w:p>
          <w:p w14:paraId="25CDAF19" w14:textId="77777777" w:rsidR="00E40028" w:rsidRDefault="00E40028" w:rsidP="00E40028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Entry-Level Course </w:t>
            </w:r>
            <w:r w:rsidR="000C429D">
              <w:rPr>
                <w:sz w:val="18"/>
                <w:szCs w:val="20"/>
              </w:rPr>
              <w:t>in Water Treatment [96%]</w:t>
            </w:r>
          </w:p>
          <w:p w14:paraId="0142BCAA" w14:textId="02DE50C8" w:rsidR="000C429D" w:rsidRPr="000C429D" w:rsidRDefault="000C429D" w:rsidP="000C429D">
            <w:pPr>
              <w:rPr>
                <w:sz w:val="18"/>
                <w:szCs w:val="20"/>
              </w:rPr>
            </w:pPr>
          </w:p>
        </w:tc>
      </w:tr>
      <w:tr w:rsidR="006D409C" w14:paraId="3673F966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sdt>
            <w:sdtPr>
              <w:id w:val="-1448076370"/>
              <w:placeholder>
                <w:docPart w:val="62289F23831A476981A220D7025AF81C"/>
              </w:placeholder>
              <w:temporary/>
              <w:showingPlcHdr/>
              <w15:appearance w15:val="hidden"/>
            </w:sdtPr>
            <w:sdtContent>
              <w:p w14:paraId="143D647F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E3F35BF" w14:textId="24404567" w:rsidR="00B668A0" w:rsidRDefault="00B668A0" w:rsidP="00A75FCE">
            <w:pPr>
              <w:pStyle w:val="ProfileText"/>
            </w:pPr>
            <w:r>
              <w:t xml:space="preserve">Currently working as a water treatment operator at the Six Nations Water Treatment Plant, but persistent </w:t>
            </w:r>
            <w:r w:rsidR="008D1668">
              <w:t>i</w:t>
            </w:r>
            <w:r>
              <w:t>n continuing education in a variety of ways.</w:t>
            </w:r>
          </w:p>
          <w:p w14:paraId="41D57FB9" w14:textId="6C8DE122" w:rsidR="00B668A0" w:rsidRDefault="00B668A0" w:rsidP="00A75FCE">
            <w:pPr>
              <w:pStyle w:val="ProfileText"/>
            </w:pPr>
          </w:p>
          <w:p w14:paraId="7D3899EE" w14:textId="5EA84B68" w:rsidR="006D409C" w:rsidRPr="00E37463" w:rsidRDefault="00B668A0" w:rsidP="00E37463">
            <w:pPr>
              <w:pStyle w:val="ProfileText"/>
            </w:pPr>
            <w:r>
              <w:t xml:space="preserve">I am currently taking </w:t>
            </w:r>
            <w:r w:rsidR="00796385">
              <w:t>coursework leading to certification</w:t>
            </w:r>
            <w:r>
              <w:t xml:space="preserve"> with Harvard – specifically for programming</w:t>
            </w:r>
            <w:r w:rsidR="00D13D9C">
              <w:t xml:space="preserve"> -</w:t>
            </w:r>
            <w:r>
              <w:t xml:space="preserve"> as well as preparing for licensing examination in the water treatment industry.</w:t>
            </w:r>
          </w:p>
          <w:sdt>
            <w:sdtPr>
              <w:id w:val="-1954003311"/>
              <w:placeholder>
                <w:docPart w:val="21DD82E667994E19958CCA1FC29C5F24"/>
              </w:placeholder>
              <w:temporary/>
              <w:showingPlcHdr/>
              <w15:appearance w15:val="hidden"/>
            </w:sdtPr>
            <w:sdtContent>
              <w:p w14:paraId="7F76382B" w14:textId="77777777" w:rsidR="006D409C" w:rsidRPr="003F477D" w:rsidRDefault="006D409C" w:rsidP="005D47DE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BA4944A52204FB8B07362C742287685"/>
              </w:placeholder>
              <w:temporary/>
              <w:showingPlcHdr/>
              <w15:appearance w15:val="hidden"/>
            </w:sdtPr>
            <w:sdtContent>
              <w:p w14:paraId="7555BB6F" w14:textId="77777777" w:rsidR="006D409C" w:rsidRPr="003F477D" w:rsidRDefault="006D409C" w:rsidP="00A75FCE">
                <w:pPr>
                  <w:pStyle w:val="ContactDetails"/>
                  <w:rPr>
                    <w:lang w:val="fr-FR"/>
                  </w:rPr>
                </w:pPr>
                <w:r w:rsidRPr="003F477D">
                  <w:rPr>
                    <w:lang w:val="fr-FR"/>
                  </w:rPr>
                  <w:t>PHONE:</w:t>
                </w:r>
              </w:p>
            </w:sdtContent>
          </w:sdt>
          <w:p w14:paraId="5A002A8F" w14:textId="21067417" w:rsidR="00E37463" w:rsidRPr="00E37463" w:rsidRDefault="00B668A0" w:rsidP="00A75FCE">
            <w:pPr>
              <w:pStyle w:val="ContactDetails"/>
              <w:rPr>
                <w:b/>
                <w:bCs/>
              </w:rPr>
            </w:pPr>
            <w:r w:rsidRPr="00E37463">
              <w:rPr>
                <w:b/>
                <w:bCs/>
              </w:rPr>
              <w:t>226-921-1532</w:t>
            </w:r>
          </w:p>
          <w:p w14:paraId="69EA24C5" w14:textId="194D353C" w:rsidR="006D409C" w:rsidRPr="00E37463" w:rsidRDefault="00000000" w:rsidP="00E37463">
            <w:pPr>
              <w:pStyle w:val="ContactDetails"/>
              <w:rPr>
                <w:b/>
                <w:bCs/>
                <w:lang w:val="fr-FR"/>
              </w:rPr>
            </w:pPr>
            <w:sdt>
              <w:sdtPr>
                <w:id w:val="67859272"/>
                <w:placeholder>
                  <w:docPart w:val="33CB477CF44946CDBD6F4569BA84541D"/>
                </w:placeholder>
                <w:temporary/>
                <w:showingPlcHdr/>
                <w15:appearance w15:val="hidden"/>
              </w:sdtPr>
              <w:sdtContent>
                <w:r w:rsidR="006D409C" w:rsidRPr="003F477D">
                  <w:rPr>
                    <w:lang w:val="fr-FR"/>
                  </w:rPr>
                  <w:t>WEBSITE:</w:t>
                </w:r>
              </w:sdtContent>
            </w:sdt>
            <w:r w:rsidR="00E37463">
              <w:rPr>
                <w:lang w:val="fr-FR"/>
              </w:rPr>
              <w:t xml:space="preserve"> </w:t>
            </w:r>
            <w:hyperlink r:id="rId7" w:history="1">
              <w:r w:rsidR="00E37463" w:rsidRPr="00AF69F9">
                <w:rPr>
                  <w:rStyle w:val="Hyperlink"/>
                  <w:b/>
                  <w:bCs/>
                </w:rPr>
                <w:t>www.coltondonkersgoed.com</w:t>
              </w:r>
            </w:hyperlink>
            <w:r w:rsidR="00E37463">
              <w:rPr>
                <w:b/>
                <w:bCs/>
              </w:rPr>
              <w:t xml:space="preserve"> </w:t>
            </w:r>
          </w:p>
          <w:sdt>
            <w:sdtPr>
              <w:id w:val="-240260293"/>
              <w:placeholder>
                <w:docPart w:val="629AD16620F84033939484D05DB225CF"/>
              </w:placeholder>
              <w:temporary/>
              <w:showingPlcHdr/>
              <w15:appearance w15:val="hidden"/>
            </w:sdtPr>
            <w:sdtContent>
              <w:p w14:paraId="56917AAC" w14:textId="77777777"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261C01E9" w14:textId="41B4A368" w:rsidR="006D409C" w:rsidRPr="00E37463" w:rsidRDefault="00E37463" w:rsidP="005D47DE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4C2FEB" wp14:editId="07B59158">
                      <wp:simplePos x="0" y="0"/>
                      <wp:positionH relativeFrom="column">
                        <wp:posOffset>2633980</wp:posOffset>
                      </wp:positionH>
                      <wp:positionV relativeFrom="page">
                        <wp:posOffset>5149215</wp:posOffset>
                      </wp:positionV>
                      <wp:extent cx="228600" cy="311150"/>
                      <wp:effectExtent l="0" t="3175" r="0" b="0"/>
                      <wp:wrapNone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860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DBB82F" w14:textId="77777777" w:rsidR="00E37463" w:rsidRPr="00AF4EA4" w:rsidRDefault="00E37463" w:rsidP="00E37463">
                                  <w:pPr>
                                    <w:jc w:val="center"/>
                                    <w:rPr>
                                      <w:color w:val="44546A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C2FEB" id="_x0000_s1029" alt="&quot;&quot;" style="position:absolute;margin-left:207.4pt;margin-top:405.45pt;width:18pt;height:24.5pt;rotation:9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" adj="-11796480,,5400" path="m2426,347348c2024,270140,402,77580,,372l346895,,2426,347348xe" fillcolor="#d01818 [2404]" stroked="f" strokeweight="1pt">
                      <v:stroke joinstyle="miter"/>
                      <v:formulas/>
                      <v:path arrowok="t" o:connecttype="custom" o:connectlocs="1599,311150;0,333;228600,0;1599,311150" o:connectangles="0,0,0,0" textboxrect="0,0,346895,347348"/>
                      <v:textbox>
                        <w:txbxContent>
                          <w:p w14:paraId="75DBB82F" w14:textId="77777777" w:rsidR="00E37463" w:rsidRPr="00AF4EA4" w:rsidRDefault="00E37463" w:rsidP="00E37463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hyperlink r:id="rId8" w:history="1">
              <w:r w:rsidRPr="00AF69F9">
                <w:rPr>
                  <w:rStyle w:val="Hyperlink"/>
                  <w:b/>
                  <w:bCs/>
                </w:rPr>
                <w:t>coltonmdonk@gmail.com</w:t>
              </w:r>
            </w:hyperlink>
            <w:r>
              <w:rPr>
                <w:b/>
                <w:bCs/>
              </w:rPr>
              <w:t xml:space="preserve"> </w:t>
            </w:r>
          </w:p>
        </w:tc>
        <w:tc>
          <w:tcPr>
            <w:tcW w:w="504" w:type="dxa"/>
            <w:shd w:val="clear" w:color="auto" w:fill="833C0B" w:themeFill="accent2" w:themeFillShade="80"/>
          </w:tcPr>
          <w:p w14:paraId="1B8210ED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833C0B" w:themeFill="accent2" w:themeFillShade="80"/>
            <w:vAlign w:val="center"/>
          </w:tcPr>
          <w:sdt>
            <w:sdtPr>
              <w:id w:val="1001553383"/>
              <w:placeholder>
                <w:docPart w:val="439E67FDB2FB43839D5AD6B7883CC632"/>
              </w:placeholder>
              <w:temporary/>
              <w:showingPlcHdr/>
              <w15:appearance w15:val="hidden"/>
            </w:sdtPr>
            <w:sdtContent>
              <w:p w14:paraId="67D0204C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14:paraId="20B25987" w14:textId="77777777" w:rsidTr="00F56513">
        <w:trPr>
          <w:trHeight w:val="5688"/>
        </w:trPr>
        <w:tc>
          <w:tcPr>
            <w:tcW w:w="4421" w:type="dxa"/>
            <w:vMerge/>
            <w:vAlign w:val="bottom"/>
          </w:tcPr>
          <w:p w14:paraId="1A338637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45B09C62" w14:textId="031CB5DF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91CB1F" wp14:editId="0FE2C1F0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76DF9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4546A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91CB1F" id="_x0000_s1030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C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ZtFlCEn7ixV&#10;8Xyn/RwBJWYadlNpY2+psXdUQ2cPmzA62g/wKIWCawH17yi4GEp/PbaP/DD9wGlENjC2LSLzz5pq&#10;HhHxl4S5aJ5kUPTEukU2yVNY6PBkGZ7IdX2toIrgLQPeORL5rWjJUqv6E0yYV2gVjqhkYBveZhZu&#10;uF9cW1jDEcyojF9dORpmOyjmW3nfMFSOODcQ+cP2E9UNQXIRWRid3qt2xNsPRVD8e16UlOpqbVVZ&#10;4cTkKtPjulvAXAjUweAZrh3XftK+/Bc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0rwwn3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d0181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1C76DF9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236C427B" w14:textId="7B91C357" w:rsidR="006D409C" w:rsidRDefault="00B668A0" w:rsidP="00776643">
            <w:pPr>
              <w:rPr>
                <w:bCs/>
              </w:rPr>
            </w:pPr>
            <w:r>
              <w:rPr>
                <w:b/>
              </w:rPr>
              <w:t>SIX NATIONS PUBLIC WORKS</w:t>
            </w:r>
            <w:r w:rsidR="006D409C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6D409C" w:rsidRPr="00036450">
              <w:t xml:space="preserve"> </w:t>
            </w:r>
            <w:r>
              <w:rPr>
                <w:b/>
              </w:rPr>
              <w:t>WATER TREATMENT OPERATOR</w:t>
            </w:r>
          </w:p>
          <w:p w14:paraId="0B3F2B39" w14:textId="5482A1EE" w:rsidR="006D409C" w:rsidRPr="00036450" w:rsidRDefault="00B668A0" w:rsidP="00776643">
            <w:r>
              <w:t>2021</w:t>
            </w:r>
            <w:r w:rsidR="006D409C" w:rsidRPr="00036450">
              <w:t>–</w:t>
            </w:r>
            <w:r>
              <w:t>PRESENT</w:t>
            </w:r>
          </w:p>
          <w:p w14:paraId="1169E893" w14:textId="7F82EE1E" w:rsidR="006D409C" w:rsidRPr="0082610E" w:rsidRDefault="00FB3539" w:rsidP="0082610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2"/>
              </w:rPr>
            </w:pPr>
            <w:r w:rsidRPr="0082610E">
              <w:rPr>
                <w:sz w:val="20"/>
                <w:szCs w:val="22"/>
              </w:rPr>
              <w:t>Operation and maintenance of a Class III Treatment Facility</w:t>
            </w:r>
          </w:p>
          <w:p w14:paraId="141FBE8D" w14:textId="608CF876" w:rsidR="00FB3539" w:rsidRPr="00676E9D" w:rsidRDefault="00FB3539" w:rsidP="00FB353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2"/>
              </w:rPr>
            </w:pPr>
            <w:r w:rsidRPr="0082610E">
              <w:rPr>
                <w:sz w:val="20"/>
                <w:szCs w:val="22"/>
              </w:rPr>
              <w:t xml:space="preserve">TrojanUV </w:t>
            </w:r>
            <w:r w:rsidR="00E37463">
              <w:rPr>
                <w:sz w:val="20"/>
                <w:szCs w:val="22"/>
              </w:rPr>
              <w:t>t</w:t>
            </w:r>
            <w:r w:rsidRPr="0082610E">
              <w:rPr>
                <w:sz w:val="20"/>
                <w:szCs w:val="22"/>
              </w:rPr>
              <w:t>rain, Membrane Filtration</w:t>
            </w:r>
            <w:r w:rsidR="00676E9D">
              <w:rPr>
                <w:sz w:val="20"/>
                <w:szCs w:val="22"/>
              </w:rPr>
              <w:t xml:space="preserve"> skids</w:t>
            </w:r>
            <w:r w:rsidRPr="0082610E">
              <w:rPr>
                <w:sz w:val="20"/>
                <w:szCs w:val="22"/>
              </w:rPr>
              <w:t>, Biologically</w:t>
            </w:r>
            <w:r w:rsidR="00676E9D">
              <w:rPr>
                <w:sz w:val="20"/>
                <w:szCs w:val="22"/>
              </w:rPr>
              <w:t xml:space="preserve"> </w:t>
            </w:r>
            <w:r w:rsidRPr="0082610E">
              <w:rPr>
                <w:sz w:val="20"/>
                <w:szCs w:val="22"/>
              </w:rPr>
              <w:t>Activated</w:t>
            </w:r>
            <w:r w:rsidR="00676E9D">
              <w:rPr>
                <w:sz w:val="20"/>
                <w:szCs w:val="22"/>
              </w:rPr>
              <w:t xml:space="preserve"> </w:t>
            </w:r>
            <w:r w:rsidRPr="00676E9D">
              <w:rPr>
                <w:sz w:val="20"/>
                <w:szCs w:val="22"/>
              </w:rPr>
              <w:t xml:space="preserve">Carbon tanks, Chemical Feed </w:t>
            </w:r>
            <w:r w:rsidR="00E37463" w:rsidRPr="00676E9D">
              <w:rPr>
                <w:sz w:val="20"/>
                <w:szCs w:val="22"/>
              </w:rPr>
              <w:t>p</w:t>
            </w:r>
            <w:r w:rsidRPr="00676E9D">
              <w:rPr>
                <w:sz w:val="20"/>
                <w:szCs w:val="22"/>
              </w:rPr>
              <w:t>umps</w:t>
            </w:r>
          </w:p>
          <w:p w14:paraId="403103EA" w14:textId="79A430C1" w:rsidR="00FB3539" w:rsidRPr="0082610E" w:rsidRDefault="00FB3539" w:rsidP="0082610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2"/>
              </w:rPr>
            </w:pPr>
            <w:r w:rsidRPr="0082610E">
              <w:rPr>
                <w:sz w:val="20"/>
                <w:szCs w:val="22"/>
              </w:rPr>
              <w:t>Operation and maintenance of distribution system and septic system</w:t>
            </w:r>
          </w:p>
          <w:p w14:paraId="65BE35C4" w14:textId="24B5587B" w:rsidR="00FB3539" w:rsidRPr="0082610E" w:rsidRDefault="00FB3539" w:rsidP="0082610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2"/>
              </w:rPr>
            </w:pPr>
            <w:r w:rsidRPr="0082610E">
              <w:rPr>
                <w:sz w:val="20"/>
                <w:szCs w:val="22"/>
              </w:rPr>
              <w:t xml:space="preserve"> General repair and maintenance, inspecting chlorine and  </w:t>
            </w:r>
          </w:p>
          <w:p w14:paraId="270C1217" w14:textId="6E0B0B74" w:rsidR="006D409C" w:rsidRDefault="00FB3539" w:rsidP="00776643">
            <w:pPr>
              <w:rPr>
                <w:sz w:val="20"/>
                <w:szCs w:val="22"/>
              </w:rPr>
            </w:pPr>
            <w:r w:rsidRPr="0082610E">
              <w:rPr>
                <w:sz w:val="20"/>
                <w:szCs w:val="22"/>
              </w:rPr>
              <w:t xml:space="preserve">     </w:t>
            </w:r>
            <w:r w:rsidR="0082610E">
              <w:rPr>
                <w:sz w:val="20"/>
                <w:szCs w:val="22"/>
              </w:rPr>
              <w:t xml:space="preserve">                  </w:t>
            </w:r>
            <w:r w:rsidRPr="0082610E">
              <w:rPr>
                <w:sz w:val="20"/>
                <w:szCs w:val="22"/>
              </w:rPr>
              <w:t>turbidity residuals to ensure distribution is secure</w:t>
            </w:r>
          </w:p>
          <w:p w14:paraId="38C3501C" w14:textId="5D50E8B5" w:rsidR="0082610E" w:rsidRDefault="0082610E" w:rsidP="0082610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Administrative role and acting as liaison</w:t>
            </w:r>
          </w:p>
          <w:p w14:paraId="03FC4FFC" w14:textId="6C09E269" w:rsidR="0082610E" w:rsidRDefault="0082610E" w:rsidP="0082610E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Holding communications role between water department and project team</w:t>
            </w:r>
          </w:p>
          <w:p w14:paraId="523FCBEE" w14:textId="38495615" w:rsidR="0082610E" w:rsidRDefault="00122A4B" w:rsidP="0082610E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Handled ordering of supplies, working with contractors on repairs and maintenance</w:t>
            </w:r>
          </w:p>
          <w:p w14:paraId="7078373F" w14:textId="25D6FF08" w:rsidR="00122A4B" w:rsidRPr="0082610E" w:rsidRDefault="00122A4B" w:rsidP="0082610E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Worked with water billing programming</w:t>
            </w:r>
            <w:r w:rsidR="00173A08">
              <w:rPr>
                <w:sz w:val="20"/>
                <w:szCs w:val="22"/>
              </w:rPr>
              <w:t xml:space="preserve"> software</w:t>
            </w:r>
          </w:p>
          <w:p w14:paraId="151EC929" w14:textId="73A31C9D" w:rsidR="006D409C" w:rsidRPr="004D3011" w:rsidRDefault="00B668A0" w:rsidP="00776643">
            <w:pPr>
              <w:rPr>
                <w:bCs/>
              </w:rPr>
            </w:pPr>
            <w:r>
              <w:rPr>
                <w:b/>
              </w:rPr>
              <w:t>TELUS INTERNATIONAL</w:t>
            </w:r>
            <w:r w:rsidR="006D409C" w:rsidRPr="004D3011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6D409C" w:rsidRPr="004D3011">
              <w:t xml:space="preserve"> </w:t>
            </w:r>
            <w:r>
              <w:rPr>
                <w:b/>
              </w:rPr>
              <w:t>MAPPING ANALYST</w:t>
            </w:r>
          </w:p>
          <w:p w14:paraId="5917E456" w14:textId="066B0F80" w:rsidR="006D409C" w:rsidRPr="004D3011" w:rsidRDefault="00B668A0" w:rsidP="00776643">
            <w:r>
              <w:t>2021</w:t>
            </w:r>
            <w:r w:rsidR="006D409C" w:rsidRPr="004D3011">
              <w:t>–</w:t>
            </w:r>
            <w:r>
              <w:t>2022</w:t>
            </w:r>
          </w:p>
          <w:p w14:paraId="049FAB29" w14:textId="4A051345" w:rsidR="006D409C" w:rsidRPr="00E37463" w:rsidRDefault="0082610E" w:rsidP="0082610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2"/>
              </w:rPr>
            </w:pPr>
            <w:r w:rsidRPr="00E37463">
              <w:rPr>
                <w:sz w:val="20"/>
                <w:szCs w:val="22"/>
              </w:rPr>
              <w:t>Analyzed data gathered from user inputs in mapping program</w:t>
            </w:r>
          </w:p>
          <w:p w14:paraId="7C75F74B" w14:textId="222DA0E9" w:rsidR="006D409C" w:rsidRPr="00722132" w:rsidRDefault="0082610E" w:rsidP="0077664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2"/>
              </w:rPr>
            </w:pPr>
            <w:r w:rsidRPr="00E37463">
              <w:rPr>
                <w:sz w:val="20"/>
                <w:szCs w:val="22"/>
              </w:rPr>
              <w:t>Quantified and cleaned user data based on guidelines</w:t>
            </w:r>
          </w:p>
          <w:p w14:paraId="549CE950" w14:textId="10994B75" w:rsidR="006D409C" w:rsidRPr="004D3011" w:rsidRDefault="00B668A0" w:rsidP="00776643">
            <w:pPr>
              <w:rPr>
                <w:bCs/>
              </w:rPr>
            </w:pPr>
            <w:r>
              <w:rPr>
                <w:b/>
              </w:rPr>
              <w:t>ONTARIO FILTER</w:t>
            </w:r>
            <w:r w:rsidR="006D409C" w:rsidRPr="004D3011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6D409C" w:rsidRPr="004D3011">
              <w:t xml:space="preserve"> </w:t>
            </w:r>
            <w:r>
              <w:rPr>
                <w:b/>
              </w:rPr>
              <w:t>MACHINE OPERATOR</w:t>
            </w:r>
          </w:p>
          <w:p w14:paraId="22AF7FA6" w14:textId="16EF2D31" w:rsidR="006D409C" w:rsidRPr="004D3011" w:rsidRDefault="00B668A0" w:rsidP="00776643">
            <w:r>
              <w:t>05/2021</w:t>
            </w:r>
            <w:r w:rsidR="006D409C" w:rsidRPr="004D3011">
              <w:t>–</w:t>
            </w:r>
            <w:r>
              <w:t>08/2021</w:t>
            </w:r>
          </w:p>
          <w:p w14:paraId="41C0D820" w14:textId="58C23110" w:rsidR="006D409C" w:rsidRPr="00E37463" w:rsidRDefault="00E37463" w:rsidP="00E374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2"/>
              </w:rPr>
            </w:pPr>
            <w:r w:rsidRPr="00E37463">
              <w:rPr>
                <w:sz w:val="20"/>
                <w:szCs w:val="22"/>
              </w:rPr>
              <w:t>Responsible for maintenance and operation of pipe-cutting machinery</w:t>
            </w:r>
          </w:p>
          <w:p w14:paraId="5ACA5F2E" w14:textId="620CEB48" w:rsidR="006D409C" w:rsidRPr="00E37463" w:rsidRDefault="00E37463" w:rsidP="00E374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2"/>
              </w:rPr>
            </w:pPr>
            <w:r w:rsidRPr="00E37463">
              <w:rPr>
                <w:sz w:val="20"/>
                <w:szCs w:val="22"/>
              </w:rPr>
              <w:t>Operated forklift to move heavy bundles throughout the plant</w:t>
            </w:r>
          </w:p>
        </w:tc>
      </w:tr>
      <w:tr w:rsidR="006D409C" w14:paraId="036BA3C4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75216682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833C0B" w:themeFill="accent2" w:themeFillShade="80"/>
          </w:tcPr>
          <w:p w14:paraId="1D667A98" w14:textId="3426BFF2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833C0B" w:themeFill="accent2" w:themeFillShade="80"/>
            <w:vAlign w:val="center"/>
          </w:tcPr>
          <w:p w14:paraId="7F79EC50" w14:textId="4D9E63D5" w:rsidR="006D409C" w:rsidRDefault="00E5591A" w:rsidP="00776643">
            <w:pPr>
              <w:pStyle w:val="Heading1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228600" distR="228600" simplePos="0" relativeHeight="251660288" behindDoc="1" locked="0" layoutInCell="1" allowOverlap="1" wp14:anchorId="192BEE0F" wp14:editId="2807123D">
                      <wp:simplePos x="0" y="0"/>
                      <wp:positionH relativeFrom="page">
                        <wp:posOffset>7620</wp:posOffset>
                      </wp:positionH>
                      <wp:positionV relativeFrom="margin">
                        <wp:posOffset>662940</wp:posOffset>
                      </wp:positionV>
                      <wp:extent cx="4084320" cy="1013460"/>
                      <wp:effectExtent l="0" t="0" r="11430" b="0"/>
                      <wp:wrapNone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4320" cy="1013460"/>
                                <a:chOff x="0" y="0"/>
                                <a:chExt cx="3336977" cy="2028766"/>
                              </a:xfrm>
                            </wpg:grpSpPr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0" y="0"/>
                                  <a:ext cx="3218688" cy="20287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0" y="19050"/>
                                  <a:ext cx="2249424" cy="455729"/>
                                  <a:chOff x="228600" y="-1"/>
                                  <a:chExt cx="1472184" cy="560898"/>
                                </a:xfrm>
                              </wpg:grpSpPr>
                              <wps:wsp>
                                <wps:cNvPr id="176" name="Rectangle 10"/>
                                <wps:cNvSpPr/>
                                <wps:spPr>
                                  <a:xfrm>
                                    <a:off x="228600" y="-1"/>
                                    <a:ext cx="1466258" cy="560898"/>
                                  </a:xfrm>
                                  <a:custGeom>
                                    <a:avLst/>
                                    <a:gdLst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2240281 w 2240281"/>
                                      <a:gd name="connsiteY2" fmla="*/ 822960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1659256 w 2240281"/>
                                      <a:gd name="connsiteY2" fmla="*/ 222885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240281" h="822960">
                                        <a:moveTo>
                                          <a:pt x="0" y="0"/>
                                        </a:moveTo>
                                        <a:lnTo>
                                          <a:pt x="2240281" y="0"/>
                                        </a:lnTo>
                                        <a:lnTo>
                                          <a:pt x="1659256" y="222885"/>
                                        </a:lnTo>
                                        <a:lnTo>
                                          <a:pt x="0" y="82296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228600" y="-1"/>
                                    <a:ext cx="1472184" cy="560898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9"/>
                                    <a:stretch>
                                      <a:fillRect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79985" y="167793"/>
                                  <a:ext cx="3256992" cy="17541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C9B15" w14:textId="664BA261" w:rsidR="00E5591A" w:rsidRDefault="00E5591A" w:rsidP="00E5591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0"/>
                                      </w:numPr>
                                      <w:rPr>
                                        <w:sz w:val="20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2"/>
                                      </w:rPr>
                                      <w:t>Stop Violence Against Women Volunteering</w:t>
                                    </w:r>
                                  </w:p>
                                  <w:p w14:paraId="7EA15520" w14:textId="035FD269" w:rsidR="00E5591A" w:rsidRDefault="00E5591A" w:rsidP="00E5591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0"/>
                                      </w:numPr>
                                      <w:rPr>
                                        <w:sz w:val="20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2"/>
                                      </w:rPr>
                                      <w:t>Website Editing and Creation (CSS / HTML / JAVASCRIPT)</w:t>
                                    </w:r>
                                  </w:p>
                                  <w:p w14:paraId="7200B318" w14:textId="7FE75B9A" w:rsidR="00E5591A" w:rsidRPr="0082610E" w:rsidRDefault="00E5591A" w:rsidP="00E5591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0"/>
                                      </w:numPr>
                                      <w:rPr>
                                        <w:sz w:val="20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2"/>
                                      </w:rPr>
                                      <w:t>Reading and Manipulation Software</w:t>
                                    </w:r>
                                  </w:p>
                                  <w:p w14:paraId="760E6CC1" w14:textId="7F95B8AD" w:rsidR="00676E9D" w:rsidRPr="00E5591A" w:rsidRDefault="00676E9D">
                                    <w:pPr>
                                      <w:pStyle w:val="NoSpacing"/>
                                      <w:ind w:left="360"/>
                                      <w:jc w:val="right"/>
                                      <w:rPr>
                                        <w:color w:val="EA4E4E" w:themeColor="accent1"/>
                                        <w:sz w:val="20"/>
                                        <w:szCs w:val="20"/>
                                        <w:lang w:val="en-C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2BEE0F" id="Group 173" o:spid="_x0000_s1031" style="position:absolute;margin-left:.6pt;margin-top:52.2pt;width:321.6pt;height:79.8pt;z-index:-251656192;mso-wrap-distance-left:18pt;mso-wrap-distance-right:18pt;mso-position-horizontal-relative:page;mso-position-vertical-relative:margin;mso-width-relative:margin;mso-height-relative:margin" coordsize="3336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">
                      <v:rect id="Rectangle 174" o:spid="_x0000_s1032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  <v:fill opacity="0"/>
                      </v:rect>
                      <v:group id="Group 175" o:spid="_x0000_s1033" style="position:absolute;top:190;width:22494;height:4557" coordorigin="2286" coordsize="14721,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shape id="Rectangle 10" o:spid="_x0000_s1034" style="position:absolute;left:2286;width:14662;height:5608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ea4e4e [3204]" stroked="f" strokeweight="1pt">
                          <v:stroke joinstyle="miter"/>
                          <v:path arrowok="t" o:connecttype="custom" o:connectlocs="0,0;1466258,0;1085979,151910;0,560898;0,0" o:connectangles="0,0,0,0,0"/>
                        </v:shape>
                        <v:rect id="Rectangle 177" o:spid="_x0000_s1035" style="position:absolute;left:2286;width:14721;height: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  <v:fill r:id="rId10" o:title="" recolor="t" rotate="t" type="frame"/>
                        </v:rect>
                      </v:group>
                      <v:shape id="Text Box 178" o:spid="_x0000_s1036" type="#_x0000_t202" style="position:absolute;left:799;top:1677;width:32570;height:17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  <v:textbox inset="3.6pt,7.2pt,0,0">
                          <w:txbxContent>
                            <w:p w14:paraId="79CC9B15" w14:textId="664BA261" w:rsidR="00E5591A" w:rsidRDefault="00E5591A" w:rsidP="00E5591A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Stop Violence Against Women Volunteering</w:t>
                              </w:r>
                            </w:p>
                            <w:p w14:paraId="7EA15520" w14:textId="035FD269" w:rsidR="00E5591A" w:rsidRDefault="00E5591A" w:rsidP="00E5591A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Website Editing and Creation (CSS / HTML / JAVASCRIPT)</w:t>
                              </w:r>
                            </w:p>
                            <w:p w14:paraId="7200B318" w14:textId="7FE75B9A" w:rsidR="00E5591A" w:rsidRPr="0082610E" w:rsidRDefault="00E5591A" w:rsidP="00E5591A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Reading and Manipulation Software</w:t>
                              </w:r>
                            </w:p>
                            <w:p w14:paraId="760E6CC1" w14:textId="7F95B8AD" w:rsidR="00676E9D" w:rsidRPr="00E5591A" w:rsidRDefault="00676E9D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EA4E4E" w:themeColor="accent1"/>
                                  <w:sz w:val="20"/>
                                  <w:szCs w:val="20"/>
                                  <w:lang w:val="en-CA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margin"/>
                    </v:group>
                  </w:pict>
                </mc:Fallback>
              </mc:AlternateContent>
            </w:r>
            <w:r w:rsidR="00F0101C">
              <w:t>SKILLS AND VOLUNTEERING</w:t>
            </w:r>
          </w:p>
        </w:tc>
      </w:tr>
    </w:tbl>
    <w:p w14:paraId="29BA46AE" w14:textId="54DAB7C6" w:rsidR="00153B84" w:rsidRDefault="00153B84" w:rsidP="005D47DE"/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C667" w14:textId="77777777" w:rsidR="00A576C8" w:rsidRDefault="00A576C8" w:rsidP="00C51CF5">
      <w:r>
        <w:separator/>
      </w:r>
    </w:p>
  </w:endnote>
  <w:endnote w:type="continuationSeparator" w:id="0">
    <w:p w14:paraId="216B95D3" w14:textId="77777777" w:rsidR="00A576C8" w:rsidRDefault="00A576C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E946" w14:textId="77777777" w:rsidR="00A576C8" w:rsidRDefault="00A576C8" w:rsidP="00C51CF5">
      <w:r>
        <w:separator/>
      </w:r>
    </w:p>
  </w:footnote>
  <w:footnote w:type="continuationSeparator" w:id="0">
    <w:p w14:paraId="3A983B77" w14:textId="77777777" w:rsidR="00A576C8" w:rsidRDefault="00A576C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09922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86AC8F" wp14:editId="6596CF66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F3299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fadbdb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0F60FE"/>
    <w:multiLevelType w:val="hybridMultilevel"/>
    <w:tmpl w:val="CA34DAFC"/>
    <w:lvl w:ilvl="0" w:tplc="8F4CF760">
      <w:start w:val="226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C1DA7"/>
    <w:multiLevelType w:val="hybridMultilevel"/>
    <w:tmpl w:val="453A55F0"/>
    <w:lvl w:ilvl="0" w:tplc="7D84B5EC">
      <w:start w:val="2016"/>
      <w:numFmt w:val="bullet"/>
      <w:lvlText w:val=""/>
      <w:lvlJc w:val="left"/>
      <w:pPr>
        <w:ind w:left="864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CE41618"/>
    <w:multiLevelType w:val="hybridMultilevel"/>
    <w:tmpl w:val="C6B0DAA4"/>
    <w:lvl w:ilvl="0" w:tplc="7D84B5EC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40BE8"/>
    <w:multiLevelType w:val="hybridMultilevel"/>
    <w:tmpl w:val="F364F39E"/>
    <w:lvl w:ilvl="0" w:tplc="11BCB55A">
      <w:start w:val="2012"/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377BD"/>
    <w:multiLevelType w:val="hybridMultilevel"/>
    <w:tmpl w:val="9BA44BEE"/>
    <w:lvl w:ilvl="0" w:tplc="7D84B5EC">
      <w:start w:val="2016"/>
      <w:numFmt w:val="bullet"/>
      <w:lvlText w:val=""/>
      <w:lvlJc w:val="left"/>
      <w:pPr>
        <w:ind w:left="78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2DA2475"/>
    <w:multiLevelType w:val="hybridMultilevel"/>
    <w:tmpl w:val="956CDA88"/>
    <w:lvl w:ilvl="0" w:tplc="7D84B5EC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C3582"/>
    <w:multiLevelType w:val="hybridMultilevel"/>
    <w:tmpl w:val="D054C40E"/>
    <w:lvl w:ilvl="0" w:tplc="7D84B5EC">
      <w:start w:val="2016"/>
      <w:numFmt w:val="bullet"/>
      <w:lvlText w:val=""/>
      <w:lvlJc w:val="left"/>
      <w:pPr>
        <w:ind w:left="78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A8A6426"/>
    <w:multiLevelType w:val="hybridMultilevel"/>
    <w:tmpl w:val="304AF424"/>
    <w:lvl w:ilvl="0" w:tplc="7D84B5EC">
      <w:start w:val="20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907DC"/>
    <w:multiLevelType w:val="hybridMultilevel"/>
    <w:tmpl w:val="A588F7F0"/>
    <w:lvl w:ilvl="0" w:tplc="EAFEC9AE">
      <w:start w:val="226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C1A2C"/>
    <w:multiLevelType w:val="hybridMultilevel"/>
    <w:tmpl w:val="F80220CA"/>
    <w:lvl w:ilvl="0" w:tplc="CAA0DC52">
      <w:start w:val="226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915FC"/>
    <w:multiLevelType w:val="hybridMultilevel"/>
    <w:tmpl w:val="AF72587E"/>
    <w:lvl w:ilvl="0" w:tplc="F3467FAE">
      <w:start w:val="2012"/>
      <w:numFmt w:val="bullet"/>
      <w:lvlText w:val="-"/>
      <w:lvlJc w:val="left"/>
      <w:pPr>
        <w:ind w:left="504" w:hanging="360"/>
      </w:pPr>
      <w:rPr>
        <w:rFonts w:ascii="Franklin Gothic Book" w:eastAsiaTheme="minorEastAsia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5F255FC7"/>
    <w:multiLevelType w:val="hybridMultilevel"/>
    <w:tmpl w:val="DF765F1A"/>
    <w:lvl w:ilvl="0" w:tplc="7A8CC1D0">
      <w:start w:val="226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325E6"/>
    <w:multiLevelType w:val="hybridMultilevel"/>
    <w:tmpl w:val="C75A80CE"/>
    <w:lvl w:ilvl="0" w:tplc="2C2AA25A">
      <w:start w:val="226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457856">
    <w:abstractNumId w:val="0"/>
  </w:num>
  <w:num w:numId="2" w16cid:durableId="1614246900">
    <w:abstractNumId w:val="13"/>
  </w:num>
  <w:num w:numId="3" w16cid:durableId="2139834224">
    <w:abstractNumId w:val="1"/>
  </w:num>
  <w:num w:numId="4" w16cid:durableId="1608273133">
    <w:abstractNumId w:val="9"/>
  </w:num>
  <w:num w:numId="5" w16cid:durableId="296112448">
    <w:abstractNumId w:val="12"/>
  </w:num>
  <w:num w:numId="6" w16cid:durableId="2145271010">
    <w:abstractNumId w:val="10"/>
  </w:num>
  <w:num w:numId="7" w16cid:durableId="1224558567">
    <w:abstractNumId w:val="3"/>
  </w:num>
  <w:num w:numId="8" w16cid:durableId="474378992">
    <w:abstractNumId w:val="7"/>
  </w:num>
  <w:num w:numId="9" w16cid:durableId="604726212">
    <w:abstractNumId w:val="6"/>
  </w:num>
  <w:num w:numId="10" w16cid:durableId="478619394">
    <w:abstractNumId w:val="8"/>
  </w:num>
  <w:num w:numId="11" w16cid:durableId="2065368350">
    <w:abstractNumId w:val="11"/>
  </w:num>
  <w:num w:numId="12" w16cid:durableId="273907496">
    <w:abstractNumId w:val="4"/>
  </w:num>
  <w:num w:numId="13" w16cid:durableId="970093930">
    <w:abstractNumId w:val="5"/>
  </w:num>
  <w:num w:numId="14" w16cid:durableId="137338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A0"/>
    <w:rsid w:val="000521EF"/>
    <w:rsid w:val="000A545F"/>
    <w:rsid w:val="000C429D"/>
    <w:rsid w:val="000F3BEA"/>
    <w:rsid w:val="0010314C"/>
    <w:rsid w:val="00122A4B"/>
    <w:rsid w:val="00153B84"/>
    <w:rsid w:val="00173A08"/>
    <w:rsid w:val="00196AAB"/>
    <w:rsid w:val="001A4D1A"/>
    <w:rsid w:val="001B0B3D"/>
    <w:rsid w:val="003949A0"/>
    <w:rsid w:val="003B0DB8"/>
    <w:rsid w:val="003F477D"/>
    <w:rsid w:val="003F554F"/>
    <w:rsid w:val="00411BDE"/>
    <w:rsid w:val="00431999"/>
    <w:rsid w:val="00436B46"/>
    <w:rsid w:val="00443E2D"/>
    <w:rsid w:val="00497571"/>
    <w:rsid w:val="005240D7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76E9D"/>
    <w:rsid w:val="00690B0A"/>
    <w:rsid w:val="006D409C"/>
    <w:rsid w:val="00722132"/>
    <w:rsid w:val="00776643"/>
    <w:rsid w:val="00796385"/>
    <w:rsid w:val="00797579"/>
    <w:rsid w:val="007D0F5B"/>
    <w:rsid w:val="0082610E"/>
    <w:rsid w:val="00862972"/>
    <w:rsid w:val="00882E29"/>
    <w:rsid w:val="008D1668"/>
    <w:rsid w:val="008F290E"/>
    <w:rsid w:val="00941392"/>
    <w:rsid w:val="00942045"/>
    <w:rsid w:val="00964B9F"/>
    <w:rsid w:val="009F215D"/>
    <w:rsid w:val="00A42482"/>
    <w:rsid w:val="00A576C8"/>
    <w:rsid w:val="00A63D75"/>
    <w:rsid w:val="00A65B10"/>
    <w:rsid w:val="00A73BCA"/>
    <w:rsid w:val="00A75FCE"/>
    <w:rsid w:val="00AC5509"/>
    <w:rsid w:val="00AF4EA4"/>
    <w:rsid w:val="00B0669D"/>
    <w:rsid w:val="00B668A0"/>
    <w:rsid w:val="00B90CEF"/>
    <w:rsid w:val="00B947AA"/>
    <w:rsid w:val="00B95D4D"/>
    <w:rsid w:val="00BB464E"/>
    <w:rsid w:val="00BF53A4"/>
    <w:rsid w:val="00C34AF2"/>
    <w:rsid w:val="00C51CF5"/>
    <w:rsid w:val="00C9239A"/>
    <w:rsid w:val="00C93D20"/>
    <w:rsid w:val="00CA407F"/>
    <w:rsid w:val="00CB2FC8"/>
    <w:rsid w:val="00D00A30"/>
    <w:rsid w:val="00D13D9C"/>
    <w:rsid w:val="00D3291E"/>
    <w:rsid w:val="00D83C1E"/>
    <w:rsid w:val="00D8438A"/>
    <w:rsid w:val="00DC71AE"/>
    <w:rsid w:val="00DF50E4"/>
    <w:rsid w:val="00E37463"/>
    <w:rsid w:val="00E40028"/>
    <w:rsid w:val="00E5591A"/>
    <w:rsid w:val="00E55D74"/>
    <w:rsid w:val="00E774C3"/>
    <w:rsid w:val="00E8541C"/>
    <w:rsid w:val="00EA7FD1"/>
    <w:rsid w:val="00F0101C"/>
    <w:rsid w:val="00F56513"/>
    <w:rsid w:val="00FB3539"/>
    <w:rsid w:val="00FB67B7"/>
    <w:rsid w:val="00FB6A41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05A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EA4E4E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A101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8A1010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833C0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Spacing">
    <w:name w:val="No Spacing"/>
    <w:link w:val="NoSpacingChar"/>
    <w:uiPriority w:val="1"/>
    <w:qFormat/>
    <w:rsid w:val="00676E9D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6E9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tonmdonk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coltondonkersgoe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r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B733C5018945E3B67A7A21E0F89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27907-2CFC-4998-AD7B-58F292249ADF}"/>
      </w:docPartPr>
      <w:docPartBody>
        <w:p w:rsidR="0017752B" w:rsidRDefault="00507519">
          <w:pPr>
            <w:pStyle w:val="EBB733C5018945E3B67A7A21E0F89917"/>
          </w:pPr>
          <w:r w:rsidRPr="00036450">
            <w:t>EDUCATION</w:t>
          </w:r>
        </w:p>
      </w:docPartBody>
    </w:docPart>
    <w:docPart>
      <w:docPartPr>
        <w:name w:val="62289F23831A476981A220D7025AF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6BA8-6B19-432F-84B8-E3E19AC7F545}"/>
      </w:docPartPr>
      <w:docPartBody>
        <w:p w:rsidR="0017752B" w:rsidRDefault="00507519">
          <w:pPr>
            <w:pStyle w:val="62289F23831A476981A220D7025AF81C"/>
          </w:pPr>
          <w:r w:rsidRPr="005D47DE">
            <w:t>Profile</w:t>
          </w:r>
        </w:p>
      </w:docPartBody>
    </w:docPart>
    <w:docPart>
      <w:docPartPr>
        <w:name w:val="21DD82E667994E19958CCA1FC29C5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9440F-FFA1-4817-83FE-F505EB1C1BB3}"/>
      </w:docPartPr>
      <w:docPartBody>
        <w:p w:rsidR="0017752B" w:rsidRDefault="00507519">
          <w:pPr>
            <w:pStyle w:val="21DD82E667994E19958CCA1FC29C5F24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FBA4944A52204FB8B07362C742287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56191-0E42-41B8-997F-9E1D4ABB1E11}"/>
      </w:docPartPr>
      <w:docPartBody>
        <w:p w:rsidR="0017752B" w:rsidRDefault="00507519">
          <w:pPr>
            <w:pStyle w:val="FBA4944A52204FB8B07362C742287685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33CB477CF44946CDBD6F4569BA845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F0E2-1A3B-470A-A542-F43B31ADF20F}"/>
      </w:docPartPr>
      <w:docPartBody>
        <w:p w:rsidR="0017752B" w:rsidRDefault="00507519">
          <w:pPr>
            <w:pStyle w:val="33CB477CF44946CDBD6F4569BA84541D"/>
          </w:pPr>
          <w:r w:rsidRPr="003F477D">
            <w:rPr>
              <w:lang w:val="fr-FR"/>
            </w:rPr>
            <w:t>WEBSITE:</w:t>
          </w:r>
        </w:p>
      </w:docPartBody>
    </w:docPart>
    <w:docPart>
      <w:docPartPr>
        <w:name w:val="629AD16620F84033939484D05DB22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BCF3-F76E-449E-9084-32343ADF8DBE}"/>
      </w:docPartPr>
      <w:docPartBody>
        <w:p w:rsidR="0017752B" w:rsidRDefault="00507519">
          <w:pPr>
            <w:pStyle w:val="629AD16620F84033939484D05DB225CF"/>
          </w:pPr>
          <w:r w:rsidRPr="004D3011">
            <w:t>EMAIL:</w:t>
          </w:r>
        </w:p>
      </w:docPartBody>
    </w:docPart>
    <w:docPart>
      <w:docPartPr>
        <w:name w:val="439E67FDB2FB43839D5AD6B7883CC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E2C8-D24A-4E9E-B940-E0254009A246}"/>
      </w:docPartPr>
      <w:docPartBody>
        <w:p w:rsidR="0017752B" w:rsidRDefault="00507519">
          <w:pPr>
            <w:pStyle w:val="439E67FDB2FB43839D5AD6B7883CC63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19"/>
    <w:rsid w:val="0017752B"/>
    <w:rsid w:val="00380CE2"/>
    <w:rsid w:val="00507519"/>
    <w:rsid w:val="008F08BD"/>
    <w:rsid w:val="00B1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733C5018945E3B67A7A21E0F89917">
    <w:name w:val="EBB733C5018945E3B67A7A21E0F89917"/>
  </w:style>
  <w:style w:type="paragraph" w:customStyle="1" w:styleId="62289F23831A476981A220D7025AF81C">
    <w:name w:val="62289F23831A476981A220D7025AF81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paragraph" w:customStyle="1" w:styleId="21DD82E667994E19958CCA1FC29C5F24">
    <w:name w:val="21DD82E667994E19958CCA1FC29C5F24"/>
  </w:style>
  <w:style w:type="paragraph" w:customStyle="1" w:styleId="FBA4944A52204FB8B07362C742287685">
    <w:name w:val="FBA4944A52204FB8B07362C742287685"/>
  </w:style>
  <w:style w:type="paragraph" w:customStyle="1" w:styleId="33CB477CF44946CDBD6F4569BA84541D">
    <w:name w:val="33CB477CF44946CDBD6F4569BA84541D"/>
  </w:style>
  <w:style w:type="paragraph" w:customStyle="1" w:styleId="629AD16620F84033939484D05DB225CF">
    <w:name w:val="629AD16620F84033939484D05DB225CF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439E67FDB2FB43839D5AD6B7883CC632">
    <w:name w:val="439E67FDB2FB43839D5AD6B7883CC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V and COVERLETTE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2022-07-11T21:46:00Z</dcterms:created>
  <dcterms:modified xsi:type="dcterms:W3CDTF">2022-07-11T21:46:00Z</dcterms:modified>
</cp:coreProperties>
</file>